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997D" w14:textId="0BBB685F" w:rsidR="00C86C9B" w:rsidRPr="00AF1C97" w:rsidRDefault="00C86C9B" w:rsidP="00621645">
      <w:pPr>
        <w:pStyle w:val="Titre"/>
      </w:pPr>
      <w:r w:rsidRPr="0054645B">
        <w:rPr>
          <w:lang w:bidi="fr-FR"/>
        </w:rPr>
        <w:t>Online Job Interview Checklist</w:t>
      </w:r>
    </w:p>
    <w:p w14:paraId="39DA4C6B" w14:textId="7E1A68CB" w:rsidR="0054645B" w:rsidRPr="005158DE" w:rsidRDefault="00AF1C97" w:rsidP="00913946">
      <w:pPr>
        <w:pStyle w:val="Titre"/>
        <w:rPr>
          <w:rStyle w:val="Accentuationintense"/>
        </w:rPr>
      </w:pPr>
      <w:r>
        <w:rPr>
          <w:rStyle w:val="Accentuationintense"/>
          <w:lang w:bidi="fr-FR"/>
        </w:rPr>
        <w:t>CheckLIST</w:t>
      </w:r>
    </w:p>
    <w:p w14:paraId="06B27007" w14:textId="77777777" w:rsidR="000F7353" w:rsidRPr="00CF1A49" w:rsidRDefault="000F7353" w:rsidP="00AF1C97">
      <w:pPr>
        <w:pStyle w:val="bordure"/>
        <w:pBdr>
          <w:bottom w:val="single" w:sz="4" w:space="0" w:color="595959"/>
        </w:pBdr>
        <w:jc w:val="left"/>
      </w:pPr>
    </w:p>
    <w:p w14:paraId="06807724" w14:textId="77777777" w:rsidR="00733CB8" w:rsidRPr="00044184" w:rsidRDefault="00733CB8" w:rsidP="00044184">
      <w:pPr>
        <w:pStyle w:val="Titre1"/>
      </w:pPr>
      <w:r w:rsidRPr="00044184">
        <w:rPr>
          <w:lang w:bidi="fr-FR"/>
        </w:rPr>
        <w:t>Before the interview – Prepare</w:t>
      </w:r>
    </w:p>
    <w:p w14:paraId="09675535" w14:textId="77777777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1610851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C6E1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5C729A">
        <w:rPr>
          <w:lang w:bidi="fr-FR"/>
        </w:rPr>
        <w:tab/>
        <w:t>Learn more about the company from its website, social media pages, and press releases. Search online for articles and reviews to read other people have said.</w:t>
      </w:r>
    </w:p>
    <w:p w14:paraId="5C3C7D69" w14:textId="5E4CDD68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745303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C48F7">
            <w:rPr>
              <w:rFonts w:ascii="MS Gothic" w:eastAsia="MS Gothic" w:hAnsi="MS Gothic" w:hint="eastAsia"/>
              <w:b/>
              <w:color w:val="1D824C" w:themeColor="accent1"/>
            </w:rPr>
            <w:t>☒</w:t>
          </w:r>
        </w:sdtContent>
      </w:sdt>
      <w:r w:rsidR="00733CB8" w:rsidRPr="004B6A9F">
        <w:rPr>
          <w:lang w:bidi="fr-FR"/>
        </w:rPr>
        <w:tab/>
        <w:t>Use the product before maintenance and form an opinion on its strengths and weaknesses.</w:t>
      </w:r>
    </w:p>
    <w:p w14:paraId="17A416F7" w14:textId="7475E33C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-9440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29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C317A5">
        <w:rPr>
          <w:lang w:bidi="fr-FR"/>
        </w:rPr>
        <w:tab/>
        <w:t xml:space="preserve">Create a list of the role's basic system requirements and review frequently asked interview questions. Use the </w:t>
      </w:r>
      <w:r w:rsidR="007C6E1A" w:rsidRPr="002E3370">
        <w:rPr>
          <w:lang w:bidi="fr-FR"/>
        </w:rPr>
        <w:t>model PREPARATION star technical maintenance</w:t>
      </w:r>
      <w:r w:rsidR="00733CB8" w:rsidRPr="00C317A5">
        <w:rPr>
          <w:lang w:bidi="fr-FR"/>
        </w:rPr>
        <w:t xml:space="preserve"> to structure your answers.</w:t>
      </w:r>
    </w:p>
    <w:p w14:paraId="0D11B1D6" w14:textId="77777777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-2094310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29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54645B">
        <w:rPr>
          <w:lang w:bidi="fr-FR"/>
        </w:rPr>
        <w:tab/>
        <w:t>Ask the recruiter for a list of people you'll meet, learn more about them on LinkedIn, and prepare some of the recruiter-specific questions.</w:t>
      </w:r>
    </w:p>
    <w:p w14:paraId="7AE029BE" w14:textId="77777777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1715076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29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54645B">
        <w:rPr>
          <w:lang w:bidi="fr-FR"/>
        </w:rPr>
        <w:tab/>
        <w:t>Print a copy of your resume to reference if necessary.</w:t>
      </w:r>
    </w:p>
    <w:p w14:paraId="04AE5769" w14:textId="77777777" w:rsidR="0054645B" w:rsidRPr="002E3370" w:rsidRDefault="0054645B" w:rsidP="00044184">
      <w:pPr>
        <w:pStyle w:val="Titre1"/>
      </w:pPr>
      <w:r w:rsidRPr="0054645B">
        <w:rPr>
          <w:lang w:bidi="fr-FR"/>
        </w:rPr>
        <w:t>Before the interview – create a conducive space</w:t>
      </w:r>
    </w:p>
    <w:p w14:paraId="2F5C1483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496465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Choose a quiet place without overcrowding and distractions.</w:t>
      </w:r>
    </w:p>
    <w:p w14:paraId="7A8BB65C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469788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 xml:space="preserve">Use a wired connection or </w:t>
      </w:r>
      <w:proofErr w:type="gramStart"/>
      <w:r w:rsidR="0054645B">
        <w:rPr>
          <w:lang w:bidi="fr-FR"/>
        </w:rPr>
        <w:t>search</w:t>
      </w:r>
      <w:proofErr w:type="gramEnd"/>
      <w:r w:rsidR="0054645B">
        <w:rPr>
          <w:lang w:bidi="fr-FR"/>
        </w:rPr>
        <w:t xml:space="preserve"> closer to your router as possible.</w:t>
      </w:r>
    </w:p>
    <w:p w14:paraId="5CDFE048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1779754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Make a test call to check your equipment.</w:t>
      </w:r>
    </w:p>
    <w:p w14:paraId="13AC038C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584038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Keep your notes, resumes, a water magnifying glass and stylus, and handy paper.</w:t>
      </w:r>
    </w:p>
    <w:p w14:paraId="4910E016" w14:textId="77777777" w:rsidR="0054645B" w:rsidRDefault="0054645B" w:rsidP="00044184">
      <w:pPr>
        <w:pStyle w:val="Titre1"/>
      </w:pPr>
      <w:r>
        <w:rPr>
          <w:lang w:bidi="fr-FR"/>
        </w:rPr>
        <w:t>During the interview</w:t>
      </w:r>
    </w:p>
    <w:p w14:paraId="277177BF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1284388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Turn off your phone and close any computer programs that are not necessary for maintenance.</w:t>
      </w:r>
    </w:p>
    <w:p w14:paraId="470BA65D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515154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Connect or call the conference number a few minutes in advance.</w:t>
      </w:r>
    </w:p>
    <w:p w14:paraId="24FA1EAB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89519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Sit down and speak clearly with a positive tone.</w:t>
      </w:r>
    </w:p>
    <w:p w14:paraId="2A775AA4" w14:textId="77777777" w:rsidR="0054645B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954713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</w:r>
      <w:proofErr w:type="gramStart"/>
      <w:r w:rsidR="0054645B">
        <w:rPr>
          <w:lang w:bidi="fr-FR"/>
        </w:rPr>
        <w:t>At the end</w:t>
      </w:r>
      <w:proofErr w:type="gramEnd"/>
      <w:r w:rsidR="0054645B">
        <w:rPr>
          <w:lang w:bidi="fr-FR"/>
        </w:rPr>
        <w:t>, express your interest in the position and ask for the next steps. Don't forget to thank the recruiter for their time.</w:t>
      </w:r>
    </w:p>
    <w:p w14:paraId="3FDD1B39" w14:textId="77777777" w:rsidR="0054645B" w:rsidRDefault="0054645B" w:rsidP="00044184">
      <w:pPr>
        <w:pStyle w:val="Titre1"/>
      </w:pPr>
      <w:r w:rsidRPr="0054645B">
        <w:rPr>
          <w:lang w:bidi="fr-FR"/>
        </w:rPr>
        <w:t>After the interview</w:t>
      </w:r>
    </w:p>
    <w:p w14:paraId="206A24CA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10769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Send a personalized thank you letter or email to the recruiter.</w:t>
      </w:r>
    </w:p>
    <w:p w14:paraId="23120D03" w14:textId="7B2669F2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46917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Review your notes and prepare for what's next.</w:t>
      </w:r>
    </w:p>
    <w:sectPr w:rsidR="0054645B" w:rsidRPr="002E3370" w:rsidSect="00050678">
      <w:pgSz w:w="11906" w:h="16838" w:code="9"/>
      <w:pgMar w:top="993" w:right="991" w:bottom="993" w:left="113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FD9FE" w14:textId="77777777" w:rsidR="007B3339" w:rsidRDefault="007B3339" w:rsidP="0068194B">
      <w:r>
        <w:separator/>
      </w:r>
    </w:p>
    <w:p w14:paraId="2EFABB71" w14:textId="77777777" w:rsidR="007B3339" w:rsidRDefault="007B3339"/>
    <w:p w14:paraId="63F5B38B" w14:textId="77777777" w:rsidR="007B3339" w:rsidRDefault="007B3339"/>
  </w:endnote>
  <w:endnote w:type="continuationSeparator" w:id="0">
    <w:p w14:paraId="65AD453B" w14:textId="77777777" w:rsidR="007B3339" w:rsidRDefault="007B3339" w:rsidP="0068194B">
      <w:r>
        <w:continuationSeparator/>
      </w:r>
    </w:p>
    <w:p w14:paraId="4345C74B" w14:textId="77777777" w:rsidR="007B3339" w:rsidRDefault="007B3339"/>
    <w:p w14:paraId="66FB606F" w14:textId="77777777" w:rsidR="007B3339" w:rsidRDefault="007B3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D44F7" w14:textId="77777777" w:rsidR="007B3339" w:rsidRDefault="007B3339" w:rsidP="0068194B">
      <w:r>
        <w:separator/>
      </w:r>
    </w:p>
    <w:p w14:paraId="438B8655" w14:textId="77777777" w:rsidR="007B3339" w:rsidRDefault="007B3339"/>
    <w:p w14:paraId="5AAD331C" w14:textId="77777777" w:rsidR="007B3339" w:rsidRDefault="007B3339"/>
  </w:footnote>
  <w:footnote w:type="continuationSeparator" w:id="0">
    <w:p w14:paraId="1640250A" w14:textId="77777777" w:rsidR="007B3339" w:rsidRDefault="007B3339" w:rsidP="0068194B">
      <w:r>
        <w:continuationSeparator/>
      </w:r>
    </w:p>
    <w:p w14:paraId="35D9B38B" w14:textId="77777777" w:rsidR="007B3339" w:rsidRDefault="007B3339"/>
    <w:p w14:paraId="7BC9BD33" w14:textId="77777777" w:rsidR="007B3339" w:rsidRDefault="007B33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4E8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 w15:restartNumberingAfterBreak="0">
    <w:nsid w:val="FFFFFF89"/>
    <w:multiLevelType w:val="singleLevel"/>
    <w:tmpl w:val="899CC2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 w15:restartNumberingAfterBreak="0">
    <w:nsid w:val="12061A7D"/>
    <w:multiLevelType w:val="hybridMultilevel"/>
    <w:tmpl w:val="825C678E"/>
    <w:lvl w:ilvl="0" w:tplc="6AA8186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1616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2377ABA"/>
    <w:multiLevelType w:val="hybridMultilevel"/>
    <w:tmpl w:val="8F02BD38"/>
    <w:lvl w:ilvl="0" w:tplc="FC667B3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1616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170F9"/>
    <w:multiLevelType w:val="multilevel"/>
    <w:tmpl w:val="D98EA85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1616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1F614DE"/>
    <w:multiLevelType w:val="hybridMultilevel"/>
    <w:tmpl w:val="82881D26"/>
    <w:lvl w:ilvl="0" w:tplc="BF467770">
      <w:start w:val="1"/>
      <w:numFmt w:val="bullet"/>
      <w:pStyle w:val="puce"/>
      <w:lvlText w:val=""/>
      <w:lvlJc w:val="left"/>
      <w:pPr>
        <w:ind w:left="360" w:hanging="360"/>
      </w:pPr>
      <w:rPr>
        <w:rFonts w:ascii="Wingdings" w:hAnsi="Wingdings" w:hint="default"/>
        <w:color w:val="1D824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17748"/>
    <w:multiLevelType w:val="multilevel"/>
    <w:tmpl w:val="1ADCBD6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1616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726DD"/>
    <w:multiLevelType w:val="hybridMultilevel"/>
    <w:tmpl w:val="1D76B924"/>
    <w:lvl w:ilvl="0" w:tplc="46245A4A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33379">
    <w:abstractNumId w:val="9"/>
  </w:num>
  <w:num w:numId="2" w16cid:durableId="1238981350">
    <w:abstractNumId w:val="8"/>
  </w:num>
  <w:num w:numId="3" w16cid:durableId="249587703">
    <w:abstractNumId w:val="7"/>
  </w:num>
  <w:num w:numId="4" w16cid:durableId="483013557">
    <w:abstractNumId w:val="6"/>
  </w:num>
  <w:num w:numId="5" w16cid:durableId="373818157">
    <w:abstractNumId w:val="11"/>
  </w:num>
  <w:num w:numId="6" w16cid:durableId="1239945766">
    <w:abstractNumId w:val="3"/>
  </w:num>
  <w:num w:numId="7" w16cid:durableId="1222450400">
    <w:abstractNumId w:val="12"/>
  </w:num>
  <w:num w:numId="8" w16cid:durableId="1175342987">
    <w:abstractNumId w:val="2"/>
  </w:num>
  <w:num w:numId="9" w16cid:durableId="536432401">
    <w:abstractNumId w:val="15"/>
  </w:num>
  <w:num w:numId="10" w16cid:durableId="836531045">
    <w:abstractNumId w:val="5"/>
  </w:num>
  <w:num w:numId="11" w16cid:durableId="2094626485">
    <w:abstractNumId w:val="4"/>
  </w:num>
  <w:num w:numId="12" w16cid:durableId="522866864">
    <w:abstractNumId w:val="1"/>
  </w:num>
  <w:num w:numId="13" w16cid:durableId="418602440">
    <w:abstractNumId w:val="0"/>
  </w:num>
  <w:num w:numId="14" w16cid:durableId="302125878">
    <w:abstractNumId w:val="10"/>
  </w:num>
  <w:num w:numId="15" w16cid:durableId="1654673563">
    <w:abstractNumId w:val="14"/>
  </w:num>
  <w:num w:numId="16" w16cid:durableId="77210821">
    <w:abstractNumId w:val="13"/>
  </w:num>
  <w:num w:numId="17" w16cid:durableId="1401518890">
    <w:abstractNumId w:val="17"/>
  </w:num>
  <w:num w:numId="18" w16cid:durableId="2041666446">
    <w:abstractNumId w:val="16"/>
  </w:num>
  <w:num w:numId="19" w16cid:durableId="6808594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14"/>
    <w:rsid w:val="000001EF"/>
    <w:rsid w:val="00007322"/>
    <w:rsid w:val="00007728"/>
    <w:rsid w:val="00024584"/>
    <w:rsid w:val="00024730"/>
    <w:rsid w:val="00044184"/>
    <w:rsid w:val="00050678"/>
    <w:rsid w:val="00055E95"/>
    <w:rsid w:val="0007021F"/>
    <w:rsid w:val="000B27B0"/>
    <w:rsid w:val="000B2BA5"/>
    <w:rsid w:val="000F2F8C"/>
    <w:rsid w:val="000F7353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1568C"/>
    <w:rsid w:val="002253B0"/>
    <w:rsid w:val="00236D54"/>
    <w:rsid w:val="00241D8C"/>
    <w:rsid w:val="00241FDB"/>
    <w:rsid w:val="0024720C"/>
    <w:rsid w:val="002617AE"/>
    <w:rsid w:val="002638D0"/>
    <w:rsid w:val="002647D3"/>
    <w:rsid w:val="00271414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337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9478E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56A2"/>
    <w:rsid w:val="004B06EB"/>
    <w:rsid w:val="004B2B5B"/>
    <w:rsid w:val="004B6A9F"/>
    <w:rsid w:val="004B6AD0"/>
    <w:rsid w:val="004C2D5D"/>
    <w:rsid w:val="004C33E1"/>
    <w:rsid w:val="004E01EB"/>
    <w:rsid w:val="004E2794"/>
    <w:rsid w:val="00510392"/>
    <w:rsid w:val="00513E2A"/>
    <w:rsid w:val="005158DE"/>
    <w:rsid w:val="0054645B"/>
    <w:rsid w:val="00566A35"/>
    <w:rsid w:val="0056701E"/>
    <w:rsid w:val="005740D7"/>
    <w:rsid w:val="0057620D"/>
    <w:rsid w:val="00581449"/>
    <w:rsid w:val="005A0F26"/>
    <w:rsid w:val="005A1B10"/>
    <w:rsid w:val="005A6850"/>
    <w:rsid w:val="005B1B1B"/>
    <w:rsid w:val="005C5932"/>
    <w:rsid w:val="005C729A"/>
    <w:rsid w:val="005D3CA7"/>
    <w:rsid w:val="005D4CC1"/>
    <w:rsid w:val="005F4B91"/>
    <w:rsid w:val="005F55D2"/>
    <w:rsid w:val="005F79C0"/>
    <w:rsid w:val="00621645"/>
    <w:rsid w:val="00621AE5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CB8"/>
    <w:rsid w:val="00733E0A"/>
    <w:rsid w:val="00740FBF"/>
    <w:rsid w:val="0074403D"/>
    <w:rsid w:val="00746D44"/>
    <w:rsid w:val="007538DC"/>
    <w:rsid w:val="00757803"/>
    <w:rsid w:val="0079206B"/>
    <w:rsid w:val="00796076"/>
    <w:rsid w:val="007B1673"/>
    <w:rsid w:val="007B3339"/>
    <w:rsid w:val="007C0566"/>
    <w:rsid w:val="007C606B"/>
    <w:rsid w:val="007C6E1A"/>
    <w:rsid w:val="007D7A6C"/>
    <w:rsid w:val="007E6A61"/>
    <w:rsid w:val="007F4321"/>
    <w:rsid w:val="00801140"/>
    <w:rsid w:val="00803404"/>
    <w:rsid w:val="00825349"/>
    <w:rsid w:val="00834955"/>
    <w:rsid w:val="00844B32"/>
    <w:rsid w:val="00855B59"/>
    <w:rsid w:val="00860461"/>
    <w:rsid w:val="00861B3C"/>
    <w:rsid w:val="0086487C"/>
    <w:rsid w:val="00870B20"/>
    <w:rsid w:val="0087588A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0D6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7A99"/>
    <w:rsid w:val="00A755E8"/>
    <w:rsid w:val="00A86BBE"/>
    <w:rsid w:val="00A93A5D"/>
    <w:rsid w:val="00AA2C13"/>
    <w:rsid w:val="00AB32F8"/>
    <w:rsid w:val="00AB610B"/>
    <w:rsid w:val="00AD360E"/>
    <w:rsid w:val="00AD40FB"/>
    <w:rsid w:val="00AD782D"/>
    <w:rsid w:val="00AE7650"/>
    <w:rsid w:val="00AF1C97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C3DFC"/>
    <w:rsid w:val="00BD431F"/>
    <w:rsid w:val="00BE423E"/>
    <w:rsid w:val="00BF61AC"/>
    <w:rsid w:val="00C317A5"/>
    <w:rsid w:val="00C47FA6"/>
    <w:rsid w:val="00C57FC6"/>
    <w:rsid w:val="00C62990"/>
    <w:rsid w:val="00C66A7D"/>
    <w:rsid w:val="00C779DA"/>
    <w:rsid w:val="00C814F7"/>
    <w:rsid w:val="00C86C9B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53E9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48F7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609F4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8C72D"/>
  <w15:docId w15:val="{8EC25B69-A848-4CB2-86FA-9D0CC89F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10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B8"/>
    <w:rPr>
      <w:color w:val="595959"/>
      <w:sz w:val="22"/>
      <w:szCs w:val="22"/>
      <w:lang w:val="en-US" w:eastAsia="en-US"/>
    </w:rPr>
  </w:style>
  <w:style w:type="paragraph" w:styleId="Titre1">
    <w:name w:val="heading 1"/>
    <w:basedOn w:val="Normal"/>
    <w:link w:val="Titre1Car"/>
    <w:uiPriority w:val="9"/>
    <w:qFormat/>
    <w:rsid w:val="00044184"/>
    <w:pPr>
      <w:keepNext/>
      <w:keepLines/>
      <w:numPr>
        <w:numId w:val="19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sz w:val="22"/>
      <w:lang w:val="en-US" w:eastAsia="en-US"/>
    </w:rPr>
  </w:style>
  <w:style w:type="character" w:customStyle="1" w:styleId="TextedemacroCar">
    <w:name w:val="Texte de macro Car"/>
    <w:link w:val="Textedemacro"/>
    <w:uiPriority w:val="99"/>
    <w:semiHidden/>
    <w:rsid w:val="002B3FC8"/>
    <w:rPr>
      <w:rFonts w:ascii="Consolas" w:hAnsi="Consolas"/>
      <w:b/>
      <w:color w:val="0E4125"/>
      <w:szCs w:val="20"/>
    </w:rPr>
  </w:style>
  <w:style w:type="paragraph" w:styleId="Titre">
    <w:name w:val="Title"/>
    <w:basedOn w:val="Normal"/>
    <w:link w:val="TitreCar"/>
    <w:uiPriority w:val="1"/>
    <w:qFormat/>
    <w:rsid w:val="007B1673"/>
    <w:pPr>
      <w:contextualSpacing/>
      <w:jc w:val="center"/>
    </w:pPr>
    <w:rPr>
      <w:rFonts w:ascii="Georgia" w:eastAsia="Times New Roman" w:hAnsi="Georgia"/>
      <w:caps/>
      <w:kern w:val="28"/>
      <w:sz w:val="52"/>
      <w:szCs w:val="56"/>
    </w:rPr>
  </w:style>
  <w:style w:type="character" w:customStyle="1" w:styleId="TitreCar">
    <w:name w:val="Titre Car"/>
    <w:link w:val="Titre"/>
    <w:uiPriority w:val="1"/>
    <w:rsid w:val="007B1673"/>
    <w:rPr>
      <w:rFonts w:ascii="Georgia" w:eastAsia="Times New Roman" w:hAnsi="Georgia"/>
      <w:caps/>
      <w:color w:val="595959"/>
      <w:kern w:val="28"/>
      <w:sz w:val="52"/>
      <w:szCs w:val="5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757803"/>
  </w:style>
  <w:style w:type="character" w:customStyle="1" w:styleId="En-tteCar">
    <w:name w:val="En-tête Car"/>
    <w:basedOn w:val="Policepardfaut"/>
    <w:link w:val="En-tte"/>
    <w:uiPriority w:val="99"/>
    <w:rsid w:val="00757803"/>
  </w:style>
  <w:style w:type="paragraph" w:styleId="Pieddepage">
    <w:name w:val="footer"/>
    <w:basedOn w:val="Normal"/>
    <w:link w:val="PieddepageCar"/>
    <w:uiPriority w:val="99"/>
    <w:unhideWhenUsed/>
    <w:rsid w:val="009F220C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9F220C"/>
  </w:style>
  <w:style w:type="character" w:styleId="Textedelespacerserv">
    <w:name w:val="Placeholder Text"/>
    <w:uiPriority w:val="99"/>
    <w:semiHidden/>
    <w:rsid w:val="009A44CE"/>
    <w:rPr>
      <w:color w:val="595959"/>
    </w:rPr>
  </w:style>
  <w:style w:type="paragraph" w:customStyle="1" w:styleId="Coordonnes">
    <w:name w:val="Coordonnées"/>
    <w:basedOn w:val="Normal"/>
    <w:uiPriority w:val="3"/>
    <w:rsid w:val="00D66A52"/>
    <w:pPr>
      <w:jc w:val="center"/>
    </w:pPr>
  </w:style>
  <w:style w:type="character" w:customStyle="1" w:styleId="Titre1Car">
    <w:name w:val="Titre 1 Car"/>
    <w:link w:val="Titre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Titre2Car">
    <w:name w:val="Titre 2 Car"/>
    <w:link w:val="Titre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Titre3Car">
    <w:name w:val="Titre 3 Car"/>
    <w:link w:val="Titre3"/>
    <w:uiPriority w:val="9"/>
    <w:rsid w:val="00F61DF9"/>
    <w:rPr>
      <w:rFonts w:eastAsia="Times New Roman" w:cs="Times New Roman"/>
      <w:b/>
      <w:caps/>
      <w:szCs w:val="24"/>
    </w:rPr>
  </w:style>
  <w:style w:type="table" w:styleId="Grilledutableau">
    <w:name w:val="Table Grid"/>
    <w:basedOn w:val="TableauNormal"/>
    <w:uiPriority w:val="39"/>
    <w:rsid w:val="00F9350C"/>
    <w:pPr>
      <w:contextualSpacing/>
    </w:pPr>
    <w:tblPr/>
  </w:style>
  <w:style w:type="character" w:styleId="Rfrencelgr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Titre4Car">
    <w:name w:val="Titre 4 Car"/>
    <w:link w:val="Titre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Titre8Car">
    <w:name w:val="Titre 8 Car"/>
    <w:link w:val="Titre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Titre9Car">
    <w:name w:val="Titre 9 Car"/>
    <w:link w:val="Titre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6DFF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CitationCar">
    <w:name w:val="Citation Car"/>
    <w:link w:val="Citation"/>
    <w:uiPriority w:val="29"/>
    <w:semiHidden/>
    <w:rsid w:val="00316DFF"/>
    <w:rPr>
      <w:i/>
      <w:iCs/>
      <w:color w:val="40404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CitationintenseCar">
    <w:name w:val="Citation intense Car"/>
    <w:link w:val="Citationintense"/>
    <w:uiPriority w:val="30"/>
    <w:semiHidden/>
    <w:rsid w:val="00316DFF"/>
    <w:rPr>
      <w:i/>
      <w:iCs/>
      <w:color w:val="1D824C"/>
    </w:rPr>
  </w:style>
  <w:style w:type="character" w:styleId="Titredulivr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316DFF"/>
    <w:pPr>
      <w:numPr>
        <w:ilvl w:val="1"/>
      </w:numPr>
      <w:ind w:left="576"/>
    </w:pPr>
    <w:rPr>
      <w:rFonts w:eastAsia="Times New Roman"/>
      <w:color w:val="5A5A5A"/>
    </w:rPr>
  </w:style>
  <w:style w:type="character" w:customStyle="1" w:styleId="Sous-titreCar">
    <w:name w:val="Sous-titre Car"/>
    <w:link w:val="Sous-titre"/>
    <w:uiPriority w:val="11"/>
    <w:semiHidden/>
    <w:rsid w:val="00316DFF"/>
    <w:rPr>
      <w:rFonts w:eastAsia="Times New Roman"/>
      <w:color w:val="5A5A5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16DFF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316DFF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316DFF"/>
    <w:rPr>
      <w:szCs w:val="16"/>
    </w:rPr>
  </w:style>
  <w:style w:type="character" w:styleId="Marquedecommentair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6DFF"/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316DF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6DF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16DFF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316DFF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16DFF"/>
    <w:rPr>
      <w:szCs w:val="20"/>
    </w:rPr>
  </w:style>
  <w:style w:type="character" w:customStyle="1" w:styleId="NotedefinCar">
    <w:name w:val="Note de fin Car"/>
    <w:link w:val="Notedefin"/>
    <w:uiPriority w:val="99"/>
    <w:semiHidden/>
    <w:rsid w:val="00316DF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6DFF"/>
    <w:rPr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316DFF"/>
    <w:rPr>
      <w:szCs w:val="20"/>
    </w:rPr>
  </w:style>
  <w:style w:type="character" w:styleId="CodeHTML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ClavierHTML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316DFF"/>
    <w:rPr>
      <w:rFonts w:ascii="Consolas" w:hAnsi="Consolas"/>
      <w:szCs w:val="20"/>
    </w:rPr>
  </w:style>
  <w:style w:type="character" w:styleId="MachinecrireHTML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ebrutCar">
    <w:name w:val="Texte brut Car"/>
    <w:link w:val="Textebrut"/>
    <w:uiPriority w:val="99"/>
    <w:semiHidden/>
    <w:rsid w:val="00316DFF"/>
    <w:rPr>
      <w:rFonts w:ascii="Consolas" w:hAnsi="Consolas"/>
      <w:szCs w:val="21"/>
    </w:rPr>
  </w:style>
  <w:style w:type="character" w:customStyle="1" w:styleId="Titre7Car">
    <w:name w:val="Titre 7 Car"/>
    <w:link w:val="Titre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647D3"/>
  </w:style>
  <w:style w:type="paragraph" w:styleId="Normalcentr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647D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647D3"/>
  </w:style>
  <w:style w:type="paragraph" w:styleId="Corpsdetexte2">
    <w:name w:val="Body Text 2"/>
    <w:basedOn w:val="Normal"/>
    <w:link w:val="Corpsdetexte2Car"/>
    <w:uiPriority w:val="99"/>
    <w:semiHidden/>
    <w:unhideWhenUsed/>
    <w:rsid w:val="002647D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647D3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647D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647D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647D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647D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647D3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647D3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647D3"/>
  </w:style>
  <w:style w:type="table" w:styleId="Grillecouleur">
    <w:name w:val="Colorful Grid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Listecouleur">
    <w:name w:val="Colorful List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">
    <w:name w:val="Dark List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647D3"/>
  </w:style>
  <w:style w:type="character" w:customStyle="1" w:styleId="DateCar">
    <w:name w:val="Date Car"/>
    <w:basedOn w:val="Policepardfaut"/>
    <w:link w:val="Date"/>
    <w:uiPriority w:val="99"/>
    <w:semiHidden/>
    <w:rsid w:val="002647D3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647D3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647D3"/>
  </w:style>
  <w:style w:type="character" w:styleId="Appeldenotedefin">
    <w:name w:val="endnote reference"/>
    <w:uiPriority w:val="99"/>
    <w:semiHidden/>
    <w:unhideWhenUsed/>
    <w:rsid w:val="002647D3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Lienhypertextesuivivisit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Appelnotedebasdep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TableauGrille1Clair1">
    <w:name w:val="Tableau Grille 1 Clair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11">
    <w:name w:val="Tableau Grille 1 Accentuation légère 1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21">
    <w:name w:val="Tableau Grille 1 Accentuation légère 2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31">
    <w:name w:val="Tableau Grille 1 Accentuation légère 3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41">
    <w:name w:val="Tableau Grille 1 Accentuation légère 4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51">
    <w:name w:val="Tableau Grille 1 Accentuation légère 5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61">
    <w:name w:val="Tableau Grille 1 Accentuation légère 6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 2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Grille2-Accentuation11">
    <w:name w:val="Tableau Grille 2-Accentuation 1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Grille2-Accentuation21">
    <w:name w:val="Tableau Grille 2-Accentuation 2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Grille2-Accentuation31">
    <w:name w:val="Tableau Grille 2- Accentuation 3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Grille2-Accentuation41">
    <w:name w:val="Tableau Grille 2-Accentuation 4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Grille2-Accentuation51">
    <w:name w:val="Tableau Grille 2-Accentuation 5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Grille2-Accentuation61">
    <w:name w:val="Tableau Grille 2-Accentuation 6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Grille31">
    <w:name w:val="Tableau Grille 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eauGrille3-Accentuation11">
    <w:name w:val="Tableau Grille 3-Accentuation 1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TableauGrille3-Accentuation21">
    <w:name w:val="Tableau Grille 3-Accentuation 2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TableauGrille3-Accentuation31">
    <w:name w:val="Tableau Grille 3-Accentuation 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TableauGrille3-Accentuation41">
    <w:name w:val="Tableau Grille 3-Accentuation 4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TableauGrille3-Accentuation51">
    <w:name w:val="Tableau Grille 3-Accentuation 5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TableauGrille3-Accentuation61">
    <w:name w:val="Tableau Grille 3-Accentuation 6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TableauGrille41">
    <w:name w:val="Tableau Grille 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Grille4Accentuation11">
    <w:name w:val="Tableau Grille 4 – Accentuation 1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Grille4Accentuation21">
    <w:name w:val="Tableau Grille 4 – Accentuation 2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Grille4Accentuation31">
    <w:name w:val="Tableau Grille 4 – Accentuation 3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Grille4Accentuation41">
    <w:name w:val="Tableau Grille 4 – Accentuation 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Grille4Accentuation51">
    <w:name w:val="Tableau Grille 4 – Accentuation 5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Grille4Accentuation61">
    <w:name w:val="Tableau Grille 4 – Accentuation 6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Grille5Fonc1">
    <w:name w:val="Tableau Grille 5 Foncé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leauGrille5Fonc-Accentuation11">
    <w:name w:val="Tableau Grille 5 Foncé-Accentuation 1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TableauGrille5Fonc-Accentuation21">
    <w:name w:val="Tableau Grille 5 Foncé- Accentuation 2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TableauGrille5Fonc-Accentuation31">
    <w:name w:val="Tableau Grille 5 Foncé-Accentuation 3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TableauGrille5Fonc-Accentuation41">
    <w:name w:val="Tableau Grille 5 Foncé-Accentuation 4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TableauGrille5Fonc-Accentuation51">
    <w:name w:val="Tableau Grille 5 Foncé-Accentuation 5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TableauGrille5Fonc-Accentuation61">
    <w:name w:val="Tableau Grille 5 Foncé- Accentuation 6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TableauGrille6Couleur1">
    <w:name w:val="Tableau Grille 6 Couleur1"/>
    <w:basedOn w:val="Tableau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Grille6CouleurAccentuation11">
    <w:name w:val="Tableau Grille 6 Couleur Accentuation 11"/>
    <w:basedOn w:val="Tableau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Grille6CouleurAccentuation21">
    <w:name w:val="Tableau Grille 6 Couleur Accentuation 21"/>
    <w:basedOn w:val="Tableau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Grille6CouleurAccentuation31">
    <w:name w:val="Tableau Grille 6 Couleur Accentuation 31"/>
    <w:basedOn w:val="Tableau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Grille6CouleurAccentuation41">
    <w:name w:val="Tableau Grille 6 Couleur Accentuation 41"/>
    <w:basedOn w:val="Tableau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Grille6CouleurAccentuation51">
    <w:name w:val="Tableau Grille 6 Couleur Accentuation 51"/>
    <w:basedOn w:val="Tableau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Grille6CouleurAccentuation61">
    <w:name w:val="Tableau Grille 6 Couleur Accentuation 61"/>
    <w:basedOn w:val="Tableau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Grille7Couleur1">
    <w:name w:val="Tableau Grille 7 Couleur1"/>
    <w:basedOn w:val="Tableau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eauGrille7CouleurAccentuation11">
    <w:name w:val="Tableau Grille 7 Couleur Accentuation 11"/>
    <w:basedOn w:val="Tableau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TableauGrille7CouleurAccentuation21">
    <w:name w:val="Tableau Grille 7 Couleur Accentuation 21"/>
    <w:basedOn w:val="Tableau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TableauGrille7CouleurAccentuation31">
    <w:name w:val="Tableau Grille 7 Couleur Accentuation 31"/>
    <w:basedOn w:val="Tableau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TableauGrille7CouleurAccentuation41">
    <w:name w:val="Tableau Grille 7 Couleur Accentuation 41"/>
    <w:basedOn w:val="Tableau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TableauGrille7CouleurAccentuation51">
    <w:name w:val="Tableau Grille 7 Couleur Accentuation 51"/>
    <w:basedOn w:val="Tableau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TableauGrille7CouleurAccentuation61">
    <w:name w:val="Tableau Grille 7 Couleur Accentuation 61"/>
    <w:basedOn w:val="Tableau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Titre5Car">
    <w:name w:val="Titre 5 Car"/>
    <w:link w:val="Titre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Titre6Car">
    <w:name w:val="Titre 6 Car"/>
    <w:link w:val="Titre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AcronymeHTML">
    <w:name w:val="HTML Acronym"/>
    <w:basedOn w:val="Policepardfaut"/>
    <w:uiPriority w:val="99"/>
    <w:semiHidden/>
    <w:unhideWhenUsed/>
    <w:rsid w:val="002647D3"/>
  </w:style>
  <w:style w:type="paragraph" w:styleId="AdresseHTML">
    <w:name w:val="HTML Address"/>
    <w:basedOn w:val="Normal"/>
    <w:link w:val="AdresseHTMLCar"/>
    <w:uiPriority w:val="99"/>
    <w:semiHidden/>
    <w:unhideWhenUsed/>
    <w:rsid w:val="002647D3"/>
    <w:rPr>
      <w:i/>
      <w:iCs/>
    </w:rPr>
  </w:style>
  <w:style w:type="character" w:customStyle="1" w:styleId="AdresseHTMLCar">
    <w:name w:val="Adresse HTML Car"/>
    <w:link w:val="AdresseHTML"/>
    <w:uiPriority w:val="99"/>
    <w:semiHidden/>
    <w:rsid w:val="002647D3"/>
    <w:rPr>
      <w:i/>
      <w:iCs/>
    </w:rPr>
  </w:style>
  <w:style w:type="character" w:styleId="CitationHTML">
    <w:name w:val="HTML Cite"/>
    <w:uiPriority w:val="99"/>
    <w:semiHidden/>
    <w:unhideWhenUsed/>
    <w:rsid w:val="002647D3"/>
    <w:rPr>
      <w:i/>
      <w:iCs/>
    </w:rPr>
  </w:style>
  <w:style w:type="character" w:styleId="DfinitionHTML">
    <w:name w:val="HTML Definition"/>
    <w:uiPriority w:val="99"/>
    <w:semiHidden/>
    <w:unhideWhenUsed/>
    <w:rsid w:val="002647D3"/>
    <w:rPr>
      <w:i/>
      <w:iCs/>
    </w:rPr>
  </w:style>
  <w:style w:type="character" w:styleId="ExempleHTML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uiPriority w:val="99"/>
    <w:semiHidden/>
    <w:unhideWhenUsed/>
    <w:rsid w:val="002647D3"/>
    <w:rPr>
      <w:i/>
      <w:iCs/>
    </w:rPr>
  </w:style>
  <w:style w:type="character" w:styleId="Lienhypertexte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Accentuationintense">
    <w:name w:val="Intense Emphasis"/>
    <w:uiPriority w:val="2"/>
    <w:qFormat/>
    <w:rsid w:val="00861B3C"/>
    <w:rPr>
      <w:b/>
      <w:iCs/>
      <w:color w:val="1D824C" w:themeColor="accent1"/>
    </w:rPr>
  </w:style>
  <w:style w:type="table" w:styleId="Grilleclaire">
    <w:name w:val="Light Grid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647D3"/>
  </w:style>
  <w:style w:type="paragraph" w:styleId="Liste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TableauListe1Clair1">
    <w:name w:val="Tableau Liste1 Clair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Liste1Accentuationlgre11">
    <w:name w:val="Tableau Liste 1 Accentuation légère 1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1Accentuationlgre21">
    <w:name w:val="Tableau Liste 1 Accentuation légère 2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1Accentuationlgre31">
    <w:name w:val="Tableau Liste 1 Accentuation légère 3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Liste1Accentuationlgre41">
    <w:name w:val="Tableau Liste 1 Accentuation légère 4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Liste1Accentuationlgre51">
    <w:name w:val="Tableau Liste 1 Accentuation légère 5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Liste1Accentuationlgre61">
    <w:name w:val="Tableau Liste 1 Accentuation légère 6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deliste21">
    <w:name w:val="Tableau de liste 2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Liste2-Accentuation11">
    <w:name w:val="Tableau Liste 2-Accentuation 1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2-Accentuation21">
    <w:name w:val="Tableau Liste 2-Accentuation 2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2-Accentuation31">
    <w:name w:val="Tableau Liste 2-Accentuation 3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Liste2-Accentuation41">
    <w:name w:val="Tableau Liste 2-Accentuation 4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Liste2-Accentuation51">
    <w:name w:val="Tableau Liste 2-Accentuation 5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Liste2-Accentuation61">
    <w:name w:val="Tableau Liste 2-Accentuation 6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deliste31">
    <w:name w:val="Tableau de liste 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leauListe3-Accentuation11">
    <w:name w:val="Tableau Liste 3-Accentuation 1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TableauListe3-Accentuation21">
    <w:name w:val="Tableau Liste 3-Accentuation 2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TableauListe3-Accentuation31">
    <w:name w:val="Tableau Liste 3-Accentuation 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TableauListe3-Accentuation41">
    <w:name w:val="Tableau Liste 3-Accentuation 4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TableauListe3-Accentuation51">
    <w:name w:val="Tableau Liste 3-Accentuation 5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TableauListe3-Accentuation61">
    <w:name w:val="Tableau Liste 3-Accentuation 6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Tableaudeliste41">
    <w:name w:val="Tableau de liste 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deliste4-Accent11">
    <w:name w:val="Tableau de liste 4-Accent 1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4-Accentuation21">
    <w:name w:val="Tableau Liste 4-Accentuation 2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4-Accentuation31">
    <w:name w:val="Tableau Liste 4-Accentuation 3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deliste4-Accent41">
    <w:name w:val="Tableau de liste 4-Accent 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deliste4-Accent51">
    <w:name w:val="Tableau de liste 4-Accent 5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deliste4-Accent61">
    <w:name w:val="Tableau de liste 4-Accent 6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Liste5Fonc1">
    <w:name w:val="Tableau Liste 5 Foncé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 5 Foncé-Accentuation 1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 5 Foncé-Accentuation 2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 5 Foncé-Accentuation 3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 5 Foncé-Accentuation 4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 5 Foncé-Accentuation 5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 5 Foncé-Accentuation 6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 6 Couleur1"/>
    <w:basedOn w:val="Tableau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Liste6Couleur-Accentuation11">
    <w:name w:val="Tableau Liste 6 Couleur -Accentuation 11"/>
    <w:basedOn w:val="Tableau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6Couleur-Accentuation21">
    <w:name w:val="Tableau Liste 6 Couleur- Accentuation 21"/>
    <w:basedOn w:val="Tableau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6Couleur-Accentuation31">
    <w:name w:val="Tableau Liste 6 Couleur-Accentuation 31"/>
    <w:basedOn w:val="Tableau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Liste6Couleur-Accentuation41">
    <w:name w:val="Tableau Liste 6 Couleur- Accentuation 41"/>
    <w:basedOn w:val="Tableau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Liste6Couleur-Accentuation51">
    <w:name w:val="Tableau Liste 6 Couleur- Accentuation 51"/>
    <w:basedOn w:val="Tableau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Liste6Couleur-Accentuation61">
    <w:name w:val="Tableau Liste 6 Couleur- Accentuation 61"/>
    <w:basedOn w:val="Tableau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Liste7Couleur1">
    <w:name w:val="Tableau Liste 7 Couleur1"/>
    <w:basedOn w:val="Tableau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 7 Couleur-Accentuation 11"/>
    <w:basedOn w:val="Tableau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 7 Couleur-Accentuation 21"/>
    <w:basedOn w:val="Tableau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 7 Couleur-Accentuation 31"/>
    <w:basedOn w:val="Tableau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 7 Couleur-Accentuation 41"/>
    <w:basedOn w:val="Tableau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 7 Couleur- Accentuation 51"/>
    <w:basedOn w:val="Tableau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 7 Couleur- Accentuation 61"/>
    <w:basedOn w:val="Tableau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Grillemoyenne2">
    <w:name w:val="Medium Grid 2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Listemoyenne1">
    <w:name w:val="Medium List 1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Listemoyenne2">
    <w:name w:val="Medium List 2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En-ttedemessageCar">
    <w:name w:val="En-tête de message Car"/>
    <w:link w:val="En-ttedemessage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2647D3"/>
    <w:pPr>
      <w:ind w:left="576" w:right="576"/>
    </w:pPr>
    <w:rPr>
      <w:color w:val="595959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647D3"/>
  </w:style>
  <w:style w:type="character" w:customStyle="1" w:styleId="TitredenoteCar">
    <w:name w:val="Titre de note Car"/>
    <w:basedOn w:val="Policepardfaut"/>
    <w:link w:val="Titredenote"/>
    <w:uiPriority w:val="99"/>
    <w:semiHidden/>
    <w:rsid w:val="002647D3"/>
  </w:style>
  <w:style w:type="character" w:styleId="Numrodepage">
    <w:name w:val="page number"/>
    <w:basedOn w:val="Policepardfaut"/>
    <w:uiPriority w:val="99"/>
    <w:semiHidden/>
    <w:unhideWhenUsed/>
    <w:rsid w:val="002647D3"/>
  </w:style>
  <w:style w:type="table" w:customStyle="1" w:styleId="Tableausimple11">
    <w:name w:val="Tableau simple 11"/>
    <w:basedOn w:val="Tableau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21">
    <w:name w:val="Tableau simple 21"/>
    <w:basedOn w:val="Tableau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ausimple31">
    <w:name w:val="Tableau simple 31"/>
    <w:basedOn w:val="Tableau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 41"/>
    <w:basedOn w:val="Tableau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51">
    <w:name w:val="Tableau simple 51"/>
    <w:basedOn w:val="Tableau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647D3"/>
  </w:style>
  <w:style w:type="character" w:customStyle="1" w:styleId="SalutationsCar">
    <w:name w:val="Salutations Car"/>
    <w:basedOn w:val="Policepardfaut"/>
    <w:link w:val="Salutations"/>
    <w:uiPriority w:val="99"/>
    <w:semiHidden/>
    <w:rsid w:val="002647D3"/>
  </w:style>
  <w:style w:type="paragraph" w:styleId="Signature">
    <w:name w:val="Signature"/>
    <w:basedOn w:val="Normal"/>
    <w:link w:val="SignatureCar"/>
    <w:uiPriority w:val="99"/>
    <w:semiHidden/>
    <w:unhideWhenUsed/>
    <w:rsid w:val="002647D3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647D3"/>
  </w:style>
  <w:style w:type="character" w:styleId="Accentuationlgre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Effetsdetableau3D1">
    <w:name w:val="Table 3D effects 1"/>
    <w:basedOn w:val="Tableau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grilleLight1">
    <w:name w:val="Tableau grille Light1"/>
    <w:basedOn w:val="Tableau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647D3"/>
  </w:style>
  <w:style w:type="table" w:styleId="Tableauprofessionnel">
    <w:name w:val="Table Professional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puce">
    <w:name w:val="puce"/>
    <w:basedOn w:val="Normal"/>
    <w:link w:val="Caractredepuce"/>
    <w:qFormat/>
    <w:rsid w:val="00044184"/>
    <w:pPr>
      <w:numPr>
        <w:numId w:val="18"/>
      </w:numPr>
      <w:spacing w:after="120"/>
      <w:ind w:left="720"/>
    </w:pPr>
    <w:rPr>
      <w:color w:val="595959" w:themeColor="text1" w:themeTint="A6"/>
    </w:rPr>
  </w:style>
  <w:style w:type="paragraph" w:customStyle="1" w:styleId="bordure">
    <w:name w:val="bordure"/>
    <w:basedOn w:val="Titr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asecocher">
    <w:name w:val="Case à cocher"/>
    <w:basedOn w:val="puce"/>
    <w:link w:val="Caractrecasecocher"/>
    <w:qFormat/>
    <w:rsid w:val="005C729A"/>
    <w:pPr>
      <w:numPr>
        <w:numId w:val="0"/>
      </w:numPr>
      <w:ind w:left="742" w:hanging="382"/>
    </w:pPr>
    <w:rPr>
      <w:rFonts w:asciiTheme="minorHAnsi" w:hAnsiTheme="minorHAnsi"/>
    </w:rPr>
  </w:style>
  <w:style w:type="character" w:customStyle="1" w:styleId="Caractredepuce">
    <w:name w:val="Caractère de puce"/>
    <w:basedOn w:val="Policepardfaut"/>
    <w:link w:val="puce"/>
    <w:rsid w:val="005C729A"/>
    <w:rPr>
      <w:color w:val="595959" w:themeColor="text1" w:themeTint="A6"/>
      <w:sz w:val="22"/>
      <w:szCs w:val="22"/>
      <w:lang w:val="en-US" w:eastAsia="en-US"/>
    </w:rPr>
  </w:style>
  <w:style w:type="character" w:customStyle="1" w:styleId="Caractrecasecocher">
    <w:name w:val="Caractère case à cocher"/>
    <w:basedOn w:val="Caractredepuce"/>
    <w:link w:val="Casecocher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7C6E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eta\AppData\Roaming\Microsoft\Templates\Liste%20de%20contr&#244;le%20Entretien%20d&#8217;embauch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Liste de contrôle Entretien d’embauche.dotx</Template>
  <TotalTime>3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Gaetan Allegaert | DIA-Solutions</cp:lastModifiedBy>
  <cp:revision>5</cp:revision>
  <dcterms:created xsi:type="dcterms:W3CDTF">2025-09-20T14:54:00Z</dcterms:created>
  <dcterms:modified xsi:type="dcterms:W3CDTF">2025-10-03T07:22:00Z</dcterms:modified>
  <cp:category/>
</cp:coreProperties>
</file>